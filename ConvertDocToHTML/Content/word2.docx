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bidi="th-TH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780BC8E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EAAA805403CE474EB9B66E02DCD1E1EB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50939" w:rsidRPr="00906BEE">
                  <w:t>YN</w:t>
                </w:r>
              </w:sdtContent>
            </w:sdt>
          </w:p>
          <w:p w:rsidR="00A50939" w:rsidRPr="00906BEE" w:rsidRDefault="00E8213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69C51C464DC14F2399E638C15F5E2457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40A95279E49940F59346DB8AA4C53B6F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:rsidR="002C2CDD" w:rsidRPr="00906BEE" w:rsidRDefault="00E8213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EB3189F848B24F10A25A704F330FE30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0E3BB8D0C0FB499EB4A07583ADF472F7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E82135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C42CE693EC9F4EBA9E441E11C154BF19"/>
                      </w:placeholder>
                      <w:showingPlcHdr/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223753">
                        <w:t>Your name</w:t>
                      </w:r>
                    </w:sdtContent>
                  </w:sdt>
                </w:p>
                <w:p w:rsidR="00906BEE" w:rsidRPr="00906BEE" w:rsidRDefault="00E82135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BCD42707DC714E19AE855B29E54F5B4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906BEE">
                        <w:t>Profession or Industry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29B71363E9E3402EBDE55D54AA1F369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906BEE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E8213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EC98D6FEE77F499492A7F40ACB7FD22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E82135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BB8F9D1E93CE4FECB7A71DD0AF56924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DC88196B311B42E0A276371BF7BB37F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36D0C05E66344607B07248C1CD68781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26444B67C4DB4179A021FD74A22308D6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6CED218B689A4DCF8F047F6E38907276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E82135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D9AFD3E3D00C40B4BC0AAB118AFAF2B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00D625B0C66640A5A58EE1EBBB8F39F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717CFBE4F80049678A85022311DDCA9A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097DAD73D809480D93C78453B93F0416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E82135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CE4FDECBE8744E7FA119F3D484D2DD1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E8213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E887FBCCBCCC4AC089E990375C50F15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E82135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01CB1883F28E4ED688F20787E85C8D2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7FEF1B951AD04D278170C2CF1FF554C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10FAED507C17413FADF32E00EAAD1E6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E82135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9317476705D348569E8067A487A7007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E82135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9ADBD69989684369989EFD4A0B648A4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712EDEC5C8374A7688A2D408BABCD8A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4AA05319B9BE410FAEA8CF5F4AD65A9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E82135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8F52701FE43A4EFE97C9AAE863A9690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E82135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C53EB865CB2B4797816D0E7D3696D59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E82135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6507F2B62D984288B00D8F0C0F49478F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290AAA" w:rsidRDefault="00290AAA" w:rsidP="00E22E87">
      <w:pPr>
        <w:pStyle w:val="NoSpacing"/>
      </w:pPr>
    </w:p>
    <w:p w:rsidR="00A71AC3" w:rsidRDefault="00A71AC3" w:rsidP="00E22E87">
      <w:pPr>
        <w:pStyle w:val="NoSpacing"/>
      </w:pPr>
    </w:p>
    <w:p w:rsidR="00A71AC3" w:rsidRDefault="00A71AC3" w:rsidP="00E22E87">
      <w:pPr>
        <w:pStyle w:val="NoSpacing"/>
      </w:pPr>
    </w:p>
    <w:p w:rsidR="00A71AC3" w:rsidRDefault="00A71AC3" w:rsidP="00E22E87">
      <w:pPr>
        <w:pStyle w:val="NoSpacing"/>
      </w:pPr>
    </w:p>
    <w:p w:rsidR="00A71AC3" w:rsidRDefault="00A71AC3" w:rsidP="00E22E87">
      <w:pPr>
        <w:pStyle w:val="NoSpacing"/>
      </w:pPr>
    </w:p>
    <w:p w:rsidR="00A71AC3" w:rsidRDefault="00A71AC3" w:rsidP="00E22E87">
      <w:pPr>
        <w:pStyle w:val="NoSpacing"/>
      </w:pPr>
    </w:p>
    <w:p w:rsidR="00A71AC3" w:rsidRPr="00AA4794" w:rsidRDefault="00A71AC3" w:rsidP="00A71AC3">
      <w:pPr>
        <w:spacing w:after="160" w:line="312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AA4794">
        <w:rPr>
          <w:noProof/>
          <w:lang w:bidi="th-TH"/>
        </w:rPr>
        <w:drawing>
          <wp:inline distT="0" distB="0" distL="0" distR="0" wp14:anchorId="1972C71F" wp14:editId="634DABC1">
            <wp:extent cx="4571365" cy="4572000"/>
            <wp:effectExtent l="0" t="0" r="635" b="0"/>
            <wp:docPr id="5" name="Picture 5" descr="Brightly-colored two ice cream cones with sprinkles being offered with outstretched hands by little girls in bathing s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2D959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72000" cy="457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AC3" w:rsidRPr="00AA4794" w:rsidRDefault="00A71AC3" w:rsidP="00A71AC3">
      <w:pPr>
        <w:pStyle w:val="Date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sdt>
        <w:sdtPr>
          <w:alias w:val="Enter Date:"/>
          <w:tag w:val="Enter Date:"/>
          <w:id w:val="-1419474777"/>
          <w:placeholder>
            <w:docPart w:val="0FCAB16D48FD4738A4FB80502D38DF07"/>
          </w:placeholder>
          <w:temporary/>
          <w:showingPlcHdr/>
          <w15:appearance w15:val="hidden"/>
          <w:text/>
        </w:sdtPr>
        <w:sdtContent>
          <w:r w:rsidRPr="00AA4794">
            <w:t>Date</w:t>
          </w:r>
        </w:sdtContent>
      </w:sdt>
    </w:p>
    <w:p w:rsidR="00A71AC3" w:rsidRPr="00AA4794" w:rsidRDefault="00A71AC3" w:rsidP="00A71AC3">
      <w:pPr>
        <w:pStyle w:val="Title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sdt>
        <w:sdtPr>
          <w:alias w:val="Enter event title here:"/>
          <w:tag w:val="Enter event title here:"/>
          <w:id w:val="-957177044"/>
          <w:placeholder>
            <w:docPart w:val="69ABE3F8EF1B4136AC16F99B8A55F948"/>
          </w:placeholder>
          <w:temporary/>
          <w:showingPlcHdr/>
          <w15:appearance w15:val="hidden"/>
          <w:text w:multiLine="1"/>
        </w:sdtPr>
        <w:sdtContent>
          <w:r w:rsidRPr="00AA4794">
            <w:t>Event</w:t>
          </w:r>
          <w:r w:rsidRPr="00AA4794">
            <w:br/>
            <w:t>Title Here</w:t>
          </w:r>
        </w:sdtContent>
      </w:sdt>
    </w:p>
    <w:sdt>
      <w:sdtPr>
        <w:alias w:val="Enter event description heading:"/>
        <w:tag w:val="Enter event description heading:"/>
        <w:id w:val="941967304"/>
        <w:placeholder>
          <w:docPart w:val="E359B72F9BA747B9914993CE80E67966"/>
        </w:placeholder>
        <w:temporary/>
        <w:showingPlcHdr/>
        <w15:appearance w15:val="hidden"/>
        <w:text/>
      </w:sdtPr>
      <w:sdtContent>
        <w:p w:rsidR="00A71AC3" w:rsidRPr="00AA4794" w:rsidRDefault="00A71AC3" w:rsidP="00A71AC3">
          <w:pPr>
            <w:pStyle w:val="Heading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AA4794">
            <w:t>Event Description Heading</w:t>
          </w:r>
        </w:p>
      </w:sdtContent>
    </w:sdt>
    <w:sdt>
      <w:sdtPr>
        <w:alias w:val="Enter body text:"/>
        <w:tag w:val="Enter body text:"/>
        <w:id w:val="320469029"/>
        <w:placeholder>
          <w:docPart w:val="2C45F372B77A4076BCA3B13525C76017"/>
        </w:placeholder>
        <w:temporary/>
        <w:showingPlcHdr/>
        <w15:appearance w15:val="hidden"/>
        <w:text/>
      </w:sdtPr>
      <w:sdtContent>
        <w:p w:rsidR="00A71AC3" w:rsidRPr="00AA4794" w:rsidRDefault="00A71AC3" w:rsidP="00A71AC3">
          <w:pPr>
            <w:spacing w:after="160" w:line="312" w:lineRule="aut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sdtContent>
    </w:sdt>
    <w:p w:rsidR="00A71AC3" w:rsidRDefault="00A71AC3" w:rsidP="00A71AC3">
      <w:pPr>
        <w:spacing w:after="160" w:line="312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AA4794">
        <w:rPr>
          <w:noProof/>
          <w:lang w:bidi="th-TH"/>
        </w:rPr>
        <w:drawing>
          <wp:inline distT="0" distB="0" distL="0" distR="0" wp14:anchorId="35C2ED7F" wp14:editId="121DE793">
            <wp:extent cx="914400" cy="460800"/>
            <wp:effectExtent l="0" t="0" r="0" b="0"/>
            <wp:docPr id="7" name="Picture 7" descr="Logo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 ms.png"/>
                    <pic:cNvPicPr/>
                  </pic:nvPicPr>
                  <pic:blipFill>
                    <a:blip r:embed="rId1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C3" w:rsidRDefault="00A71AC3" w:rsidP="00E22E87">
      <w:pPr>
        <w:pStyle w:val="NoSpacing"/>
      </w:pPr>
      <w:bookmarkStart w:id="0" w:name="_GoBack"/>
      <w:bookmarkEnd w:id="0"/>
    </w:p>
    <w:sectPr w:rsidR="00A71AC3" w:rsidSect="00EF7CC9">
      <w:headerReference w:type="default" r:id="rId13"/>
      <w:footerReference w:type="defaul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135" w:rsidRDefault="00E82135" w:rsidP="00713050">
      <w:pPr>
        <w:spacing w:line="240" w:lineRule="auto"/>
      </w:pPr>
      <w:r>
        <w:separator/>
      </w:r>
    </w:p>
  </w:endnote>
  <w:endnote w:type="continuationSeparator" w:id="0">
    <w:p w:rsidR="00E82135" w:rsidRDefault="00E8213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0F5E7444" wp14:editId="359F0D46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5E538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31CD1597" wp14:editId="23C20F8F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7B0290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66DBA249" wp14:editId="12EDB359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2761D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4406153B" wp14:editId="38693F3E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98B4E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9317476705D348569E8067A487A70071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712EDEC5C8374A7688A2D408BABCD8A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8F52701FE43A4EFE97C9AAE863A9690C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6507F2B62D984288B00D8F0C0F49478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A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6F2AFD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1F64A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C055F0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bidi="th-TH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567A55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E82135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10FAED507C17413FADF32E00EAAD1E61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9ADBD69989684369989EFD4A0B648A43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4AA05319B9BE410FAEA8CF5F4AD65A92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C53EB865CB2B4797816D0E7D3696D597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135" w:rsidRDefault="00E82135" w:rsidP="00713050">
      <w:pPr>
        <w:spacing w:line="240" w:lineRule="auto"/>
      </w:pPr>
      <w:r>
        <w:separator/>
      </w:r>
    </w:p>
  </w:footnote>
  <w:footnote w:type="continuationSeparator" w:id="0">
    <w:p w:rsidR="00E82135" w:rsidRDefault="00E8213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bidi="th-TH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A8A17A5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2C45F372B77A4076BCA3B13525C76017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E82135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="00223753">
                      <w:t>Your name</w:t>
                    </w:r>
                  </w:sdtContent>
                </w:sdt>
              </w:p>
              <w:p w:rsidR="001A5CA9" w:rsidRDefault="00E82135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C3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23753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71AC3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3CF6"/>
    <w:rsid w:val="00DD6416"/>
    <w:rsid w:val="00DF4E0A"/>
    <w:rsid w:val="00E02DCD"/>
    <w:rsid w:val="00E12C60"/>
    <w:rsid w:val="00E22E87"/>
    <w:rsid w:val="00E57630"/>
    <w:rsid w:val="00E82135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AE36"/>
  <w15:chartTrackingRefBased/>
  <w15:docId w15:val="{388D2E18-CD7C-47DB-AAC0-A5ABEE00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2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rsid w:val="00AA75F6"/>
  </w:style>
  <w:style w:type="character" w:customStyle="1" w:styleId="DateChar">
    <w:name w:val="Date Char"/>
    <w:basedOn w:val="DefaultParagraphFont"/>
    <w:link w:val="Date"/>
    <w:uiPriority w:val="1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AA805403CE474EB9B66E02DCD1E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FAD1F-0CFA-4F06-AC31-7C6609A9AFE1}"/>
      </w:docPartPr>
      <w:docPartBody>
        <w:p w:rsidR="00000000" w:rsidRDefault="00026D1F">
          <w:pPr>
            <w:pStyle w:val="EAAA805403CE474EB9B66E02DCD1E1EB"/>
          </w:pPr>
          <w:r w:rsidRPr="00906BEE">
            <w:t>YN</w:t>
          </w:r>
        </w:p>
      </w:docPartBody>
    </w:docPart>
    <w:docPart>
      <w:docPartPr>
        <w:name w:val="69C51C464DC14F2399E638C15F5E2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03DCB-2859-49B7-BB48-8D1A01B343B9}"/>
      </w:docPartPr>
      <w:docPartBody>
        <w:p w:rsidR="00000000" w:rsidRDefault="00026D1F">
          <w:pPr>
            <w:pStyle w:val="69C51C464DC14F2399E638C15F5E2457"/>
          </w:pPr>
          <w:r w:rsidRPr="00906BEE">
            <w:t>Objective</w:t>
          </w:r>
        </w:p>
      </w:docPartBody>
    </w:docPart>
    <w:docPart>
      <w:docPartPr>
        <w:name w:val="40A95279E49940F59346DB8AA4C53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F7307-6BF6-4F40-8EBC-EA4DAAE46726}"/>
      </w:docPartPr>
      <w:docPartBody>
        <w:p w:rsidR="008A56B5" w:rsidRDefault="00026D1F" w:rsidP="007569C1">
          <w:r w:rsidRPr="00906BEE">
            <w:t>To get started, click placeholder text and start typing. Be brief: one or two sentences.</w:t>
          </w:r>
        </w:p>
        <w:p w:rsidR="00000000" w:rsidRDefault="00026D1F">
          <w:pPr>
            <w:pStyle w:val="40A95279E49940F59346DB8AA4C53B6F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EB3189F848B24F10A25A704F330FE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E5D23-BE73-43ED-AF36-CFF4A05D00A1}"/>
      </w:docPartPr>
      <w:docPartBody>
        <w:p w:rsidR="00000000" w:rsidRDefault="00026D1F">
          <w:pPr>
            <w:pStyle w:val="EB3189F848B24F10A25A704F330FE30B"/>
          </w:pPr>
          <w:r w:rsidRPr="00906BEE">
            <w:t>Skills</w:t>
          </w:r>
        </w:p>
      </w:docPartBody>
    </w:docPart>
    <w:docPart>
      <w:docPartPr>
        <w:name w:val="0E3BB8D0C0FB499EB4A07583ADF47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8CFA8-BAC1-4DC8-8538-DEE2BEDADE46}"/>
      </w:docPartPr>
      <w:docPartBody>
        <w:p w:rsidR="00000000" w:rsidRDefault="00026D1F">
          <w:pPr>
            <w:pStyle w:val="0E3BB8D0C0FB499EB4A07583ADF472F7"/>
          </w:pPr>
          <w:r w:rsidRPr="00906BEE">
            <w:t xml:space="preserve">Explain what you’re especially good at. What sets </w:t>
          </w:r>
          <w:r w:rsidRPr="00906BEE">
            <w:t>you apart? Use your own language—not jargon.</w:t>
          </w:r>
        </w:p>
      </w:docPartBody>
    </w:docPart>
    <w:docPart>
      <w:docPartPr>
        <w:name w:val="C42CE693EC9F4EBA9E441E11C154B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E4907-2229-4308-B912-409E753CB03B}"/>
      </w:docPartPr>
      <w:docPartBody>
        <w:p w:rsidR="00000000" w:rsidRDefault="00026D1F">
          <w:pPr>
            <w:pStyle w:val="C42CE693EC9F4EBA9E441E11C154BF19"/>
          </w:pPr>
          <w:r>
            <w:t>Your name</w:t>
          </w:r>
        </w:p>
      </w:docPartBody>
    </w:docPart>
    <w:docPart>
      <w:docPartPr>
        <w:name w:val="BCD42707DC714E19AE855B29E54F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72751-01AB-48D4-9141-D8EEDDA4CA22}"/>
      </w:docPartPr>
      <w:docPartBody>
        <w:p w:rsidR="00000000" w:rsidRDefault="00026D1F">
          <w:pPr>
            <w:pStyle w:val="BCD42707DC714E19AE855B29E54F5B4C"/>
          </w:pPr>
          <w:r w:rsidRPr="00906BEE">
            <w:t>Profession or Industry</w:t>
          </w:r>
        </w:p>
      </w:docPartBody>
    </w:docPart>
    <w:docPart>
      <w:docPartPr>
        <w:name w:val="29B71363E9E3402EBDE55D54AA1F3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7C876-EC93-42E5-863C-4F7159BE3CF8}"/>
      </w:docPartPr>
      <w:docPartBody>
        <w:p w:rsidR="00000000" w:rsidRDefault="00026D1F">
          <w:pPr>
            <w:pStyle w:val="29B71363E9E3402EBDE55D54AA1F3698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EC98D6FEE77F499492A7F40ACB7F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2F56C-658F-4EAE-B92B-7D4A03A1BE10}"/>
      </w:docPartPr>
      <w:docPartBody>
        <w:p w:rsidR="00000000" w:rsidRDefault="00026D1F">
          <w:pPr>
            <w:pStyle w:val="EC98D6FEE77F499492A7F40ACB7FD22C"/>
          </w:pPr>
          <w:r w:rsidRPr="00906BEE">
            <w:t>Experience</w:t>
          </w:r>
        </w:p>
      </w:docPartBody>
    </w:docPart>
    <w:docPart>
      <w:docPartPr>
        <w:name w:val="BB8F9D1E93CE4FECB7A71DD0AF569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6DD5C-7C73-4EA0-81F5-B2EA2E0A2E07}"/>
      </w:docPartPr>
      <w:docPartBody>
        <w:p w:rsidR="00000000" w:rsidRDefault="00026D1F">
          <w:pPr>
            <w:pStyle w:val="BB8F9D1E93CE4FECB7A71DD0AF569249"/>
          </w:pPr>
          <w:r w:rsidRPr="00906BEE">
            <w:t>Job Title</w:t>
          </w:r>
        </w:p>
      </w:docPartBody>
    </w:docPart>
    <w:docPart>
      <w:docPartPr>
        <w:name w:val="DC88196B311B42E0A276371BF7BB3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9C626-48B1-4BBB-9DFF-BD2790AE2745}"/>
      </w:docPartPr>
      <w:docPartBody>
        <w:p w:rsidR="00000000" w:rsidRDefault="00026D1F">
          <w:pPr>
            <w:pStyle w:val="DC88196B311B42E0A276371BF7BB37F6"/>
          </w:pPr>
          <w:r w:rsidRPr="00906BEE">
            <w:t>Company</w:t>
          </w:r>
        </w:p>
      </w:docPartBody>
    </w:docPart>
    <w:docPart>
      <w:docPartPr>
        <w:name w:val="36D0C05E66344607B07248C1CD687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A1A3A-C2B9-47FA-9F71-208CE30A6045}"/>
      </w:docPartPr>
      <w:docPartBody>
        <w:p w:rsidR="00000000" w:rsidRDefault="00026D1F">
          <w:pPr>
            <w:pStyle w:val="36D0C05E66344607B07248C1CD68781A"/>
          </w:pPr>
          <w:r w:rsidRPr="00906BEE">
            <w:t>Dates From</w:t>
          </w:r>
        </w:p>
      </w:docPartBody>
    </w:docPart>
    <w:docPart>
      <w:docPartPr>
        <w:name w:val="26444B67C4DB4179A021FD74A2230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FE658-F47D-4E61-AF89-E37669771052}"/>
      </w:docPartPr>
      <w:docPartBody>
        <w:p w:rsidR="00000000" w:rsidRDefault="00026D1F">
          <w:pPr>
            <w:pStyle w:val="26444B67C4DB4179A021FD74A22308D6"/>
          </w:pPr>
          <w:r w:rsidRPr="00906BEE">
            <w:t>To</w:t>
          </w:r>
        </w:p>
      </w:docPartBody>
    </w:docPart>
    <w:docPart>
      <w:docPartPr>
        <w:name w:val="6CED218B689A4DCF8F047F6E38907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583FA-E382-4C89-890D-8AF2A92A49DC}"/>
      </w:docPartPr>
      <w:docPartBody>
        <w:p w:rsidR="00000000" w:rsidRDefault="00026D1F">
          <w:pPr>
            <w:pStyle w:val="6CED218B689A4DCF8F047F6E38907276"/>
          </w:pPr>
          <w:r w:rsidRPr="00906BEE">
            <w:t>Summarize your key responsibilities, leadership, and most stellar accomplishments.  Don’t list everything; keep it relevant and include data that shows the impact you made</w:t>
          </w:r>
          <w:r w:rsidRPr="00906BEE">
            <w:t>.</w:t>
          </w:r>
        </w:p>
      </w:docPartBody>
    </w:docPart>
    <w:docPart>
      <w:docPartPr>
        <w:name w:val="D9AFD3E3D00C40B4BC0AAB118AFA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854BE-AD0A-4FE1-BAC3-617C0AEE786D}"/>
      </w:docPartPr>
      <w:docPartBody>
        <w:p w:rsidR="00000000" w:rsidRDefault="00026D1F">
          <w:pPr>
            <w:pStyle w:val="D9AFD3E3D00C40B4BC0AAB118AFAF2B2"/>
          </w:pPr>
          <w:r w:rsidRPr="00906BEE">
            <w:t>Job Title</w:t>
          </w:r>
        </w:p>
      </w:docPartBody>
    </w:docPart>
    <w:docPart>
      <w:docPartPr>
        <w:name w:val="00D625B0C66640A5A58EE1EBBB8F3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E8537-81C6-418D-8305-CE7AB39965B6}"/>
      </w:docPartPr>
      <w:docPartBody>
        <w:p w:rsidR="00000000" w:rsidRDefault="00026D1F">
          <w:pPr>
            <w:pStyle w:val="00D625B0C66640A5A58EE1EBBB8F39F6"/>
          </w:pPr>
          <w:r w:rsidRPr="00906BEE">
            <w:t>Company</w:t>
          </w:r>
        </w:p>
      </w:docPartBody>
    </w:docPart>
    <w:docPart>
      <w:docPartPr>
        <w:name w:val="717CFBE4F80049678A85022311DDC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F29A3-82CC-491E-AA0A-20D260124C4B}"/>
      </w:docPartPr>
      <w:docPartBody>
        <w:p w:rsidR="00000000" w:rsidRDefault="00026D1F">
          <w:pPr>
            <w:pStyle w:val="717CFBE4F80049678A85022311DDCA9A"/>
          </w:pPr>
          <w:r w:rsidRPr="00906BEE">
            <w:t>Dates From</w:t>
          </w:r>
        </w:p>
      </w:docPartBody>
    </w:docPart>
    <w:docPart>
      <w:docPartPr>
        <w:name w:val="097DAD73D809480D93C78453B93F0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C8A87-3EFB-4752-AB63-5B63AE64ED8B}"/>
      </w:docPartPr>
      <w:docPartBody>
        <w:p w:rsidR="00000000" w:rsidRDefault="00026D1F">
          <w:pPr>
            <w:pStyle w:val="097DAD73D809480D93C78453B93F0416"/>
          </w:pPr>
          <w:r w:rsidRPr="00906BEE">
            <w:t>To</w:t>
          </w:r>
        </w:p>
      </w:docPartBody>
    </w:docPart>
    <w:docPart>
      <w:docPartPr>
        <w:name w:val="CE4FDECBE8744E7FA119F3D484D2D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36D7B-1558-4DA0-9F13-D9F421D7EDE3}"/>
      </w:docPartPr>
      <w:docPartBody>
        <w:p w:rsidR="00000000" w:rsidRDefault="00026D1F">
          <w:pPr>
            <w:pStyle w:val="CE4FDECBE8744E7FA119F3D484D2DD11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E887FBCCBCCC4AC089E990375C50F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28EA8-9682-45A7-81F7-5B012CA73AB8}"/>
      </w:docPartPr>
      <w:docPartBody>
        <w:p w:rsidR="00000000" w:rsidRDefault="00026D1F">
          <w:pPr>
            <w:pStyle w:val="E887FBCCBCCC4AC089E990375C50F15B"/>
          </w:pPr>
          <w:r w:rsidRPr="00906BEE">
            <w:t>Education</w:t>
          </w:r>
        </w:p>
      </w:docPartBody>
    </w:docPart>
    <w:docPart>
      <w:docPartPr>
        <w:name w:val="01CB1883F28E4ED688F20787E85C8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7EAE6-9D85-4C28-A542-5E5BCBF57B7B}"/>
      </w:docPartPr>
      <w:docPartBody>
        <w:p w:rsidR="00000000" w:rsidRDefault="00026D1F">
          <w:pPr>
            <w:pStyle w:val="01CB1883F28E4ED688F20787E85C8D20"/>
          </w:pPr>
          <w:r w:rsidRPr="00906BEE">
            <w:t>Degree</w:t>
          </w:r>
        </w:p>
      </w:docPartBody>
    </w:docPart>
    <w:docPart>
      <w:docPartPr>
        <w:name w:val="7FEF1B951AD04D278170C2CF1FF55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53057-6686-4122-BF13-50717F249873}"/>
      </w:docPartPr>
      <w:docPartBody>
        <w:p w:rsidR="00000000" w:rsidRDefault="00026D1F">
          <w:pPr>
            <w:pStyle w:val="7FEF1B951AD04D278170C2CF1FF554C9"/>
          </w:pPr>
          <w:r w:rsidRPr="00906BEE">
            <w:t>Date Earned</w:t>
          </w:r>
        </w:p>
      </w:docPartBody>
    </w:docPart>
    <w:docPart>
      <w:docPartPr>
        <w:name w:val="10FAED507C17413FADF32E00EAAD1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49F8B-193A-407F-BD97-B0221D1FEE4A}"/>
      </w:docPartPr>
      <w:docPartBody>
        <w:p w:rsidR="00000000" w:rsidRDefault="00026D1F">
          <w:pPr>
            <w:pStyle w:val="10FAED507C17413FADF32E00EAAD1E61"/>
          </w:pPr>
          <w:r w:rsidRPr="00906BEE">
            <w:t>School</w:t>
          </w:r>
        </w:p>
      </w:docPartBody>
    </w:docPart>
    <w:docPart>
      <w:docPartPr>
        <w:name w:val="9317476705D348569E8067A487A70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DA2F0-6100-4DAB-8AFC-B074DA04DD39}"/>
      </w:docPartPr>
      <w:docPartBody>
        <w:p w:rsidR="00000000" w:rsidRDefault="00026D1F">
          <w:pPr>
            <w:pStyle w:val="9317476705D348569E8067A487A70071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9ADBD69989684369989EFD4A0B648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C2936-49D2-4020-BE6F-EB736910BF09}"/>
      </w:docPartPr>
      <w:docPartBody>
        <w:p w:rsidR="00000000" w:rsidRDefault="00026D1F">
          <w:pPr>
            <w:pStyle w:val="9ADBD69989684369989EFD4A0B648A43"/>
          </w:pPr>
          <w:r w:rsidRPr="00906BEE">
            <w:t>Degree</w:t>
          </w:r>
        </w:p>
      </w:docPartBody>
    </w:docPart>
    <w:docPart>
      <w:docPartPr>
        <w:name w:val="712EDEC5C8374A7688A2D408BABCD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DB652-D438-42E3-858F-4B0B7173CF0F}"/>
      </w:docPartPr>
      <w:docPartBody>
        <w:p w:rsidR="00000000" w:rsidRDefault="00026D1F">
          <w:pPr>
            <w:pStyle w:val="712EDEC5C8374A7688A2D408BABCD8AD"/>
          </w:pPr>
          <w:r w:rsidRPr="00906BEE">
            <w:t>Date Earned</w:t>
          </w:r>
        </w:p>
      </w:docPartBody>
    </w:docPart>
    <w:docPart>
      <w:docPartPr>
        <w:name w:val="4AA05319B9BE410FAEA8CF5F4AD65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756D6-7C70-462C-AA1B-6137660F136B}"/>
      </w:docPartPr>
      <w:docPartBody>
        <w:p w:rsidR="00000000" w:rsidRDefault="00026D1F">
          <w:pPr>
            <w:pStyle w:val="4AA05319B9BE410FAEA8CF5F4AD65A92"/>
          </w:pPr>
          <w:r w:rsidRPr="00906BEE">
            <w:t>School</w:t>
          </w:r>
        </w:p>
      </w:docPartBody>
    </w:docPart>
    <w:docPart>
      <w:docPartPr>
        <w:name w:val="8F52701FE43A4EFE97C9AAE863A96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8F512-5F0D-435A-B111-4761C700BDF3}"/>
      </w:docPartPr>
      <w:docPartBody>
        <w:p w:rsidR="00000000" w:rsidRDefault="00026D1F">
          <w:pPr>
            <w:pStyle w:val="8F52701FE43A4EFE97C9AAE863A9690C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3EB865CB2B4797816D0E7D3696D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07205-ED5D-470A-8A15-4A943BDB0B5D}"/>
      </w:docPartPr>
      <w:docPartBody>
        <w:p w:rsidR="00000000" w:rsidRDefault="00026D1F">
          <w:pPr>
            <w:pStyle w:val="C53EB865CB2B4797816D0E7D3696D597"/>
          </w:pPr>
          <w:r w:rsidRPr="00906BEE">
            <w:t>Volunteer Experience or Leadership</w:t>
          </w:r>
        </w:p>
      </w:docPartBody>
    </w:docPart>
    <w:docPart>
      <w:docPartPr>
        <w:name w:val="6507F2B62D984288B00D8F0C0F494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CF4EB-467C-47CD-A886-0500E007E1DC}"/>
      </w:docPartPr>
      <w:docPartBody>
        <w:p w:rsidR="00000000" w:rsidRDefault="00026D1F">
          <w:pPr>
            <w:pStyle w:val="6507F2B62D984288B00D8F0C0F49478F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  <w:docPart>
      <w:docPartPr>
        <w:name w:val="0FCAB16D48FD4738A4FB80502D38D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1243B-F837-497A-949E-C6B9C62C8920}"/>
      </w:docPartPr>
      <w:docPartBody>
        <w:p w:rsidR="00000000" w:rsidRDefault="00053651" w:rsidP="00053651">
          <w:pPr>
            <w:pStyle w:val="0FCAB16D48FD4738A4FB80502D38DF07"/>
          </w:pPr>
          <w:r w:rsidRPr="00AA4794">
            <w:t>Date</w:t>
          </w:r>
        </w:p>
      </w:docPartBody>
    </w:docPart>
    <w:docPart>
      <w:docPartPr>
        <w:name w:val="69ABE3F8EF1B4136AC16F99B8A55F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7A446-5CD7-4B79-A99B-F985294A66DB}"/>
      </w:docPartPr>
      <w:docPartBody>
        <w:p w:rsidR="00000000" w:rsidRDefault="00053651" w:rsidP="00053651">
          <w:pPr>
            <w:pStyle w:val="69ABE3F8EF1B4136AC16F99B8A55F948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E359B72F9BA747B9914993CE80E67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9099E-5268-499E-83F6-B9E28617E6BB}"/>
      </w:docPartPr>
      <w:docPartBody>
        <w:p w:rsidR="00000000" w:rsidRDefault="00053651" w:rsidP="00053651">
          <w:pPr>
            <w:pStyle w:val="E359B72F9BA747B9914993CE80E67966"/>
          </w:pPr>
          <w:r w:rsidRPr="00AA4794">
            <w:t>Event Description Heading</w:t>
          </w:r>
        </w:p>
      </w:docPartBody>
    </w:docPart>
    <w:docPart>
      <w:docPartPr>
        <w:name w:val="2C45F372B77A4076BCA3B13525C76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0E006-9969-45D4-AFA8-A57D0AD0B7EE}"/>
      </w:docPartPr>
      <w:docPartBody>
        <w:p w:rsidR="00000000" w:rsidRDefault="00053651" w:rsidP="00053651">
          <w:pPr>
            <w:pStyle w:val="2C45F372B77A4076BCA3B13525C76017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51"/>
    <w:rsid w:val="00026D1F"/>
    <w:rsid w:val="0005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AA805403CE474EB9B66E02DCD1E1EB">
    <w:name w:val="EAAA805403CE474EB9B66E02DCD1E1EB"/>
  </w:style>
  <w:style w:type="paragraph" w:customStyle="1" w:styleId="69C51C464DC14F2399E638C15F5E2457">
    <w:name w:val="69C51C464DC14F2399E638C15F5E2457"/>
  </w:style>
  <w:style w:type="paragraph" w:customStyle="1" w:styleId="40A95279E49940F59346DB8AA4C53B6F">
    <w:name w:val="40A95279E49940F59346DB8AA4C53B6F"/>
  </w:style>
  <w:style w:type="paragraph" w:customStyle="1" w:styleId="EB3189F848B24F10A25A704F330FE30B">
    <w:name w:val="EB3189F848B24F10A25A704F330FE30B"/>
  </w:style>
  <w:style w:type="paragraph" w:customStyle="1" w:styleId="0E3BB8D0C0FB499EB4A07583ADF472F7">
    <w:name w:val="0E3BB8D0C0FB499EB4A07583ADF472F7"/>
  </w:style>
  <w:style w:type="paragraph" w:customStyle="1" w:styleId="C42CE693EC9F4EBA9E441E11C154BF19">
    <w:name w:val="C42CE693EC9F4EBA9E441E11C154BF19"/>
  </w:style>
  <w:style w:type="paragraph" w:customStyle="1" w:styleId="BCD42707DC714E19AE855B29E54F5B4C">
    <w:name w:val="BCD42707DC714E19AE855B29E54F5B4C"/>
  </w:style>
  <w:style w:type="paragraph" w:customStyle="1" w:styleId="29B71363E9E3402EBDE55D54AA1F3698">
    <w:name w:val="29B71363E9E3402EBDE55D54AA1F3698"/>
  </w:style>
  <w:style w:type="paragraph" w:customStyle="1" w:styleId="EC98D6FEE77F499492A7F40ACB7FD22C">
    <w:name w:val="EC98D6FEE77F499492A7F40ACB7FD22C"/>
  </w:style>
  <w:style w:type="paragraph" w:customStyle="1" w:styleId="BB8F9D1E93CE4FECB7A71DD0AF569249">
    <w:name w:val="BB8F9D1E93CE4FECB7A71DD0AF569249"/>
  </w:style>
  <w:style w:type="paragraph" w:customStyle="1" w:styleId="DC88196B311B42E0A276371BF7BB37F6">
    <w:name w:val="DC88196B311B42E0A276371BF7BB37F6"/>
  </w:style>
  <w:style w:type="paragraph" w:customStyle="1" w:styleId="36D0C05E66344607B07248C1CD68781A">
    <w:name w:val="36D0C05E66344607B07248C1CD68781A"/>
  </w:style>
  <w:style w:type="paragraph" w:customStyle="1" w:styleId="26444B67C4DB4179A021FD74A22308D6">
    <w:name w:val="26444B67C4DB4179A021FD74A22308D6"/>
  </w:style>
  <w:style w:type="paragraph" w:customStyle="1" w:styleId="6CED218B689A4DCF8F047F6E38907276">
    <w:name w:val="6CED218B689A4DCF8F047F6E38907276"/>
  </w:style>
  <w:style w:type="paragraph" w:customStyle="1" w:styleId="D9AFD3E3D00C40B4BC0AAB118AFAF2B2">
    <w:name w:val="D9AFD3E3D00C40B4BC0AAB118AFAF2B2"/>
  </w:style>
  <w:style w:type="paragraph" w:customStyle="1" w:styleId="00D625B0C66640A5A58EE1EBBB8F39F6">
    <w:name w:val="00D625B0C66640A5A58EE1EBBB8F39F6"/>
  </w:style>
  <w:style w:type="paragraph" w:customStyle="1" w:styleId="717CFBE4F80049678A85022311DDCA9A">
    <w:name w:val="717CFBE4F80049678A85022311DDCA9A"/>
  </w:style>
  <w:style w:type="paragraph" w:customStyle="1" w:styleId="097DAD73D809480D93C78453B93F0416">
    <w:name w:val="097DAD73D809480D93C78453B93F0416"/>
  </w:style>
  <w:style w:type="paragraph" w:customStyle="1" w:styleId="CE4FDECBE8744E7FA119F3D484D2DD11">
    <w:name w:val="CE4FDECBE8744E7FA119F3D484D2DD11"/>
  </w:style>
  <w:style w:type="paragraph" w:customStyle="1" w:styleId="E887FBCCBCCC4AC089E990375C50F15B">
    <w:name w:val="E887FBCCBCCC4AC089E990375C50F15B"/>
  </w:style>
  <w:style w:type="paragraph" w:customStyle="1" w:styleId="01CB1883F28E4ED688F20787E85C8D20">
    <w:name w:val="01CB1883F28E4ED688F20787E85C8D20"/>
  </w:style>
  <w:style w:type="paragraph" w:customStyle="1" w:styleId="7FEF1B951AD04D278170C2CF1FF554C9">
    <w:name w:val="7FEF1B951AD04D278170C2CF1FF554C9"/>
  </w:style>
  <w:style w:type="paragraph" w:customStyle="1" w:styleId="10FAED507C17413FADF32E00EAAD1E61">
    <w:name w:val="10FAED507C17413FADF32E00EAAD1E61"/>
  </w:style>
  <w:style w:type="paragraph" w:customStyle="1" w:styleId="9317476705D348569E8067A487A70071">
    <w:name w:val="9317476705D348569E8067A487A70071"/>
  </w:style>
  <w:style w:type="paragraph" w:customStyle="1" w:styleId="9ADBD69989684369989EFD4A0B648A43">
    <w:name w:val="9ADBD69989684369989EFD4A0B648A43"/>
  </w:style>
  <w:style w:type="paragraph" w:customStyle="1" w:styleId="712EDEC5C8374A7688A2D408BABCD8AD">
    <w:name w:val="712EDEC5C8374A7688A2D408BABCD8AD"/>
  </w:style>
  <w:style w:type="paragraph" w:customStyle="1" w:styleId="4AA05319B9BE410FAEA8CF5F4AD65A92">
    <w:name w:val="4AA05319B9BE410FAEA8CF5F4AD65A92"/>
  </w:style>
  <w:style w:type="paragraph" w:customStyle="1" w:styleId="8F52701FE43A4EFE97C9AAE863A9690C">
    <w:name w:val="8F52701FE43A4EFE97C9AAE863A9690C"/>
  </w:style>
  <w:style w:type="paragraph" w:customStyle="1" w:styleId="C53EB865CB2B4797816D0E7D3696D597">
    <w:name w:val="C53EB865CB2B4797816D0E7D3696D597"/>
  </w:style>
  <w:style w:type="paragraph" w:customStyle="1" w:styleId="6507F2B62D984288B00D8F0C0F49478F">
    <w:name w:val="6507F2B62D984288B00D8F0C0F49478F"/>
  </w:style>
  <w:style w:type="paragraph" w:customStyle="1" w:styleId="0FCAB16D48FD4738A4FB80502D38DF07">
    <w:name w:val="0FCAB16D48FD4738A4FB80502D38DF07"/>
    <w:rsid w:val="00053651"/>
  </w:style>
  <w:style w:type="paragraph" w:customStyle="1" w:styleId="69ABE3F8EF1B4136AC16F99B8A55F948">
    <w:name w:val="69ABE3F8EF1B4136AC16F99B8A55F948"/>
    <w:rsid w:val="00053651"/>
  </w:style>
  <w:style w:type="paragraph" w:customStyle="1" w:styleId="E359B72F9BA747B9914993CE80E67966">
    <w:name w:val="E359B72F9BA747B9914993CE80E67966"/>
    <w:rsid w:val="00053651"/>
  </w:style>
  <w:style w:type="paragraph" w:customStyle="1" w:styleId="2C45F372B77A4076BCA3B13525C76017">
    <w:name w:val="2C45F372B77A4076BCA3B13525C76017"/>
    <w:rsid w:val="000536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2017-06-16T08:46:00Z</dcterms:created>
  <dcterms:modified xsi:type="dcterms:W3CDTF">2017-06-16T08:46:00Z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